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96C31" w:rsidRDefault="00961C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  <w:r w:rsidR="004D0CCA">
        <w:rPr>
          <w:rFonts w:ascii="Times New Roman" w:eastAsia="Times New Roman" w:hAnsi="Times New Roman" w:cs="Times New Roman"/>
          <w:b/>
          <w:sz w:val="52"/>
          <w:szCs w:val="52"/>
        </w:rPr>
        <w:t>W</w:t>
      </w:r>
      <w:r w:rsidR="00681A83">
        <w:rPr>
          <w:rFonts w:ascii="Times New Roman" w:eastAsia="Times New Roman" w:hAnsi="Times New Roman" w:cs="Times New Roman"/>
          <w:b/>
          <w:sz w:val="52"/>
          <w:szCs w:val="52"/>
        </w:rPr>
        <w:t>EED</w:t>
      </w:r>
      <w:r w:rsidR="004D0CCA">
        <w:rPr>
          <w:rFonts w:ascii="Times New Roman" w:eastAsia="Times New Roman" w:hAnsi="Times New Roman" w:cs="Times New Roman"/>
          <w:b/>
          <w:sz w:val="52"/>
          <w:szCs w:val="52"/>
        </w:rPr>
        <w:t xml:space="preserve"> DETECTION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</w:p>
    <w:p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:rsidR="00996C31" w:rsidRPr="00961CB7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40"/>
          <w:szCs w:val="40"/>
        </w:rPr>
      </w:pPr>
      <w:r w:rsidRPr="00961CB7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Synopsis</w:t>
      </w:r>
    </w:p>
    <w:p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Bachelor of Technolog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</w:p>
    <w:p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Submitted By</w:t>
      </w:r>
    </w:p>
    <w:p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:rsidR="00112AE7" w:rsidRDefault="00112AE7" w:rsidP="00112AE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2A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SAYAN DAS (13000117053) </w:t>
      </w:r>
    </w:p>
    <w:p w:rsidR="00112AE7" w:rsidRDefault="00112AE7" w:rsidP="00112AE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2A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SAYAK DAS (13000117054) </w:t>
      </w:r>
    </w:p>
    <w:p w:rsidR="00112AE7" w:rsidRPr="00112AE7" w:rsidRDefault="00112AE7" w:rsidP="00112AE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2AE7">
        <w:rPr>
          <w:rFonts w:ascii="Times New Roman" w:eastAsia="Times New Roman" w:hAnsi="Times New Roman" w:cs="Times New Roman"/>
          <w:color w:val="000000"/>
          <w:sz w:val="28"/>
          <w:szCs w:val="28"/>
        </w:rPr>
        <w:t>SATYAKI SETT (13000117055)</w:t>
      </w:r>
    </w:p>
    <w:p w:rsidR="00961CB7" w:rsidRPr="00112AE7" w:rsidRDefault="00112AE7" w:rsidP="00112AE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12AE7">
        <w:rPr>
          <w:rFonts w:ascii="Times New Roman" w:hAnsi="Times New Roman" w:cs="Times New Roman"/>
          <w:sz w:val="28"/>
          <w:szCs w:val="28"/>
        </w:rPr>
        <w:t>NILAY CHOWDHURY (13000117083)</w:t>
      </w:r>
    </w:p>
    <w:p w:rsidR="00996C31" w:rsidRDefault="00996C31" w:rsidP="00112AE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:rsidR="00961CB7" w:rsidRDefault="00961C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6C31" w:rsidRPr="00961CB7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CB7">
        <w:rPr>
          <w:rFonts w:ascii="Times New Roman" w:eastAsia="Times New Roman" w:hAnsi="Times New Roman" w:cs="Times New Roman"/>
          <w:color w:val="000000"/>
          <w:sz w:val="24"/>
          <w:szCs w:val="24"/>
        </w:rPr>
        <w:t>Under the guidance of</w:t>
      </w:r>
      <w:r w:rsidR="00961CB7" w:rsidRPr="00961CB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96C31" w:rsidRDefault="004D0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Prof. Utpal Das</w:t>
      </w:r>
    </w:p>
    <w:p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July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</w:t>
      </w:r>
      <w:r w:rsidR="00961CB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:rsidR="00996C31" w:rsidRDefault="00961C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 w:rsidRPr="00961CB7">
        <w:rPr>
          <w:noProof/>
        </w:rPr>
        <w:drawing>
          <wp:inline distT="0" distB="0" distL="0" distR="0">
            <wp:extent cx="723192" cy="675640"/>
            <wp:effectExtent l="0" t="0" r="0" b="0"/>
            <wp:docPr id="2" name="Picture 1" descr="C:\Users\admin\Downloads\TMS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TMSL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003" cy="68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31" w:rsidRDefault="00996C31">
      <w:pPr>
        <w:pBdr>
          <w:top w:val="nil"/>
          <w:left w:val="nil"/>
          <w:bottom w:val="nil"/>
          <w:right w:val="nil"/>
          <w:between w:val="nil"/>
        </w:pBdr>
        <w:tabs>
          <w:tab w:val="left" w:pos="5325"/>
        </w:tabs>
        <w:spacing w:after="0" w:line="240" w:lineRule="auto"/>
        <w:jc w:val="center"/>
      </w:pPr>
    </w:p>
    <w:p w:rsidR="00996C31" w:rsidRPr="00961CB7" w:rsidRDefault="00AC5845">
      <w:pPr>
        <w:pBdr>
          <w:top w:val="nil"/>
          <w:left w:val="nil"/>
          <w:bottom w:val="nil"/>
          <w:right w:val="nil"/>
          <w:between w:val="nil"/>
        </w:pBdr>
        <w:tabs>
          <w:tab w:val="left" w:pos="5325"/>
        </w:tabs>
        <w:spacing w:after="0" w:line="240" w:lineRule="auto"/>
        <w:jc w:val="center"/>
      </w:pPr>
      <w:r w:rsidRPr="00961CB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Techno </w:t>
      </w:r>
      <w:r w:rsidR="00961CB7" w:rsidRPr="00961CB7">
        <w:rPr>
          <w:rFonts w:ascii="Times New Roman" w:eastAsia="Times New Roman" w:hAnsi="Times New Roman" w:cs="Times New Roman"/>
          <w:color w:val="000000"/>
          <w:sz w:val="32"/>
          <w:szCs w:val="32"/>
        </w:rPr>
        <w:t>Main Salt Lake</w:t>
      </w:r>
    </w:p>
    <w:p w:rsidR="00961CB7" w:rsidRDefault="00961CB7" w:rsidP="00961CB7">
      <w:pPr>
        <w:jc w:val="center"/>
        <w:rPr>
          <w:sz w:val="28"/>
        </w:rPr>
      </w:pPr>
      <w:r>
        <w:rPr>
          <w:sz w:val="28"/>
        </w:rPr>
        <w:t>EM 4/1, Salt Lake, Sector V, Kolkata-700091</w:t>
      </w:r>
    </w:p>
    <w:p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:rsidR="00996C31" w:rsidRDefault="00AC5845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</w:pPr>
      <w:r>
        <w:rPr>
          <w:color w:val="000000"/>
        </w:rPr>
        <w:tab/>
      </w:r>
    </w:p>
    <w:p w:rsidR="00996C31" w:rsidRDefault="00996C31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</w:pPr>
    </w:p>
    <w:p w:rsidR="00681A83" w:rsidRDefault="00681A83" w:rsidP="00681A83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81A83" w:rsidRDefault="00681A83" w:rsidP="00681A83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81A83" w:rsidRPr="00984ABA" w:rsidRDefault="00984ABA" w:rsidP="00681A83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 </w:t>
      </w:r>
      <w:r w:rsidRPr="00984ABA">
        <w:rPr>
          <w:rFonts w:ascii="Times New Roman" w:eastAsia="Times New Roman" w:hAnsi="Times New Roman" w:cs="Times New Roman"/>
          <w:b/>
          <w:sz w:val="28"/>
          <w:szCs w:val="28"/>
        </w:rPr>
        <w:t>Problem Definition</w:t>
      </w:r>
    </w:p>
    <w:p w:rsidR="00984ABA" w:rsidRDefault="00984ABA" w:rsidP="00681A83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contextualSpacing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84ABA" w:rsidRPr="009441E8" w:rsidRDefault="00984ABA" w:rsidP="009441E8">
      <w:pPr>
        <w:rPr>
          <w:rFonts w:ascii="Times New Roman" w:hAnsi="Times New Roman" w:cs="Times New Roman"/>
          <w:sz w:val="24"/>
          <w:szCs w:val="24"/>
        </w:rPr>
      </w:pPr>
      <w:r w:rsidRPr="00984ABA">
        <w:rPr>
          <w:rFonts w:ascii="Times New Roman" w:hAnsi="Times New Roman" w:cs="Times New Roman"/>
          <w:sz w:val="24"/>
          <w:szCs w:val="24"/>
        </w:rPr>
        <w:t>We are making a ML model with the implementation of computer vision such that it will identify weeds in an image from an agricultural field. Such a model which can identify weeds in a field without human intervention will help further work of developing a robot that will traverse throughout the field and pluck out the weeds. But in our project we are mainly focused about creating the computer vision (detection of weeds) only.</w:t>
      </w:r>
    </w:p>
    <w:p w:rsidR="00984ABA" w:rsidRDefault="00984ABA" w:rsidP="00681A83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4ABA" w:rsidRDefault="00984ABA" w:rsidP="00681A83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 </w:t>
      </w:r>
      <w:r w:rsidRPr="00984ABA">
        <w:rPr>
          <w:rFonts w:ascii="Times New Roman" w:eastAsia="Times New Roman" w:hAnsi="Times New Roman" w:cs="Times New Roman"/>
          <w:b/>
          <w:sz w:val="28"/>
          <w:szCs w:val="28"/>
        </w:rPr>
        <w:t>Problem Domain</w:t>
      </w:r>
    </w:p>
    <w:p w:rsidR="00984ABA" w:rsidRDefault="00984ABA" w:rsidP="00681A83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84ABA" w:rsidRDefault="00984ABA" w:rsidP="00681A83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project is based on Machine Learning and Image processing.</w:t>
      </w:r>
    </w:p>
    <w:p w:rsidR="00984ABA" w:rsidRDefault="00984ABA" w:rsidP="00681A83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4ABA" w:rsidRDefault="00984ABA" w:rsidP="00681A83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4ABA" w:rsidRDefault="00984ABA" w:rsidP="00681A83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4ABA">
        <w:rPr>
          <w:rFonts w:ascii="Times New Roman" w:eastAsia="Times New Roman" w:hAnsi="Times New Roman" w:cs="Times New Roman"/>
          <w:b/>
          <w:sz w:val="28"/>
          <w:szCs w:val="28"/>
        </w:rPr>
        <w:t>3 Background</w:t>
      </w:r>
    </w:p>
    <w:p w:rsidR="00984ABA" w:rsidRDefault="00984ABA" w:rsidP="00681A83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84ABA" w:rsidRDefault="00984ABA" w:rsidP="00681A83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our project, we have studied several research papers and gathered knowledge regarding the </w:t>
      </w:r>
      <w:r w:rsidRPr="00984ABA">
        <w:rPr>
          <w:rFonts w:ascii="Times New Roman" w:eastAsia="Times New Roman" w:hAnsi="Times New Roman" w:cs="Times New Roman"/>
          <w:sz w:val="24"/>
          <w:szCs w:val="24"/>
        </w:rPr>
        <w:t>topic.</w:t>
      </w:r>
    </w:p>
    <w:p w:rsidR="00984ABA" w:rsidRPr="00984ABA" w:rsidRDefault="00984ABA" w:rsidP="00984ABA">
      <w:pPr>
        <w:pStyle w:val="ListParagraph"/>
        <w:numPr>
          <w:ilvl w:val="0"/>
          <w:numId w:val="7"/>
        </w:numPr>
        <w:rPr>
          <w:b/>
        </w:rPr>
      </w:pPr>
      <w:r w:rsidRPr="00984ABA">
        <w:rPr>
          <w:b/>
        </w:rPr>
        <w:t xml:space="preserve">Machine vision system for weed detection using image filtering in vegetable crops. </w:t>
      </w:r>
      <w:hyperlink r:id="rId8" w:history="1">
        <w:r w:rsidRPr="00984ABA">
          <w:rPr>
            <w:rStyle w:val="Hyperlink"/>
            <w:b/>
            <w:vertAlign w:val="superscript"/>
          </w:rPr>
          <w:t>[1]</w:t>
        </w:r>
      </w:hyperlink>
    </w:p>
    <w:p w:rsidR="00984ABA" w:rsidRPr="00984ABA" w:rsidRDefault="00984ABA" w:rsidP="009441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4ABA" w:rsidRPr="00984ABA" w:rsidRDefault="00984ABA" w:rsidP="00984ABA">
      <w:pPr>
        <w:pStyle w:val="ListParagraph"/>
        <w:numPr>
          <w:ilvl w:val="0"/>
          <w:numId w:val="4"/>
        </w:numPr>
        <w:spacing w:line="276" w:lineRule="auto"/>
        <w:ind w:left="432"/>
      </w:pPr>
      <w:r w:rsidRPr="00984ABA">
        <w:t>From this paper, we got to know about the flowchart of image processing using computer vision.</w:t>
      </w:r>
    </w:p>
    <w:p w:rsidR="00984ABA" w:rsidRDefault="00984ABA" w:rsidP="00984ABA">
      <w:pPr>
        <w:pStyle w:val="ListParagraph"/>
        <w:numPr>
          <w:ilvl w:val="0"/>
          <w:numId w:val="4"/>
        </w:numPr>
        <w:spacing w:line="276" w:lineRule="auto"/>
        <w:ind w:left="432"/>
      </w:pPr>
      <w:r w:rsidRPr="00984ABA">
        <w:t>The whole detection algorithm in this paper is based on area covered by the green plant. Moreover, this research work didn't use machine learning to train any data on weeds.</w:t>
      </w:r>
    </w:p>
    <w:p w:rsidR="009441E8" w:rsidRPr="00984ABA" w:rsidRDefault="009441E8" w:rsidP="009441E8">
      <w:pPr>
        <w:pStyle w:val="ListParagraph"/>
        <w:spacing w:line="276" w:lineRule="auto"/>
        <w:ind w:left="432"/>
      </w:pPr>
    </w:p>
    <w:p w:rsidR="00984ABA" w:rsidRPr="009441E8" w:rsidRDefault="00984ABA" w:rsidP="00984ABA">
      <w:pPr>
        <w:pStyle w:val="ListParagraph"/>
        <w:numPr>
          <w:ilvl w:val="0"/>
          <w:numId w:val="7"/>
        </w:numPr>
        <w:rPr>
          <w:b/>
        </w:rPr>
      </w:pPr>
      <w:r w:rsidRPr="00984ABA">
        <w:rPr>
          <w:b/>
        </w:rPr>
        <w:t xml:space="preserve">Digital image processing techniques for detecting, quantifying and classifying plant diseases. </w:t>
      </w:r>
      <w:hyperlink r:id="rId9" w:history="1">
        <w:r w:rsidRPr="00984ABA">
          <w:rPr>
            <w:rStyle w:val="Hyperlink"/>
            <w:b/>
            <w:vertAlign w:val="superscript"/>
          </w:rPr>
          <w:t>[2]</w:t>
        </w:r>
      </w:hyperlink>
    </w:p>
    <w:p w:rsidR="009441E8" w:rsidRPr="00984ABA" w:rsidRDefault="009441E8" w:rsidP="009441E8">
      <w:pPr>
        <w:pStyle w:val="ListParagraph"/>
        <w:rPr>
          <w:b/>
        </w:rPr>
      </w:pPr>
    </w:p>
    <w:p w:rsidR="00984ABA" w:rsidRPr="00984ABA" w:rsidRDefault="00984ABA" w:rsidP="00984ABA">
      <w:pPr>
        <w:pStyle w:val="ListParagraph"/>
        <w:numPr>
          <w:ilvl w:val="0"/>
          <w:numId w:val="7"/>
        </w:numPr>
        <w:rPr>
          <w:b/>
        </w:rPr>
      </w:pPr>
      <w:r w:rsidRPr="00984ABA">
        <w:rPr>
          <w:b/>
        </w:rPr>
        <w:t xml:space="preserve">Weed detection using image processing. </w:t>
      </w:r>
      <w:hyperlink r:id="rId10" w:history="1">
        <w:r w:rsidRPr="00984ABA">
          <w:rPr>
            <w:rStyle w:val="Hyperlink"/>
            <w:b/>
            <w:vertAlign w:val="superscript"/>
          </w:rPr>
          <w:t>[3]</w:t>
        </w:r>
      </w:hyperlink>
    </w:p>
    <w:p w:rsidR="00984ABA" w:rsidRPr="00984ABA" w:rsidRDefault="00984ABA" w:rsidP="009441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4ABA" w:rsidRDefault="009441E8" w:rsidP="009441E8">
      <w:pPr>
        <w:pStyle w:val="ListParagraph"/>
        <w:numPr>
          <w:ilvl w:val="0"/>
          <w:numId w:val="12"/>
        </w:numPr>
        <w:ind w:left="288"/>
      </w:pPr>
      <w:r w:rsidRPr="009441E8">
        <w:t>In this paper edge detection is performed on the image and after detection take place detection result is compared with weed frequency range</w:t>
      </w:r>
    </w:p>
    <w:p w:rsidR="009441E8" w:rsidRPr="009441E8" w:rsidRDefault="009441E8" w:rsidP="009441E8">
      <w:pPr>
        <w:pStyle w:val="ListParagraph"/>
      </w:pPr>
    </w:p>
    <w:p w:rsidR="00984ABA" w:rsidRPr="00984ABA" w:rsidRDefault="00984ABA" w:rsidP="00984ABA">
      <w:pPr>
        <w:pStyle w:val="ListParagraph"/>
        <w:numPr>
          <w:ilvl w:val="0"/>
          <w:numId w:val="8"/>
        </w:numPr>
        <w:rPr>
          <w:b/>
        </w:rPr>
      </w:pPr>
      <w:r w:rsidRPr="00984ABA">
        <w:rPr>
          <w:b/>
        </w:rPr>
        <w:t xml:space="preserve">Weed detection using image processing under different illumination for site-specific areas spraying. </w:t>
      </w:r>
      <w:hyperlink r:id="rId11" w:history="1">
        <w:r w:rsidRPr="00984ABA">
          <w:rPr>
            <w:rStyle w:val="Hyperlink"/>
            <w:b/>
            <w:vertAlign w:val="superscript"/>
          </w:rPr>
          <w:t>[5]</w:t>
        </w:r>
      </w:hyperlink>
    </w:p>
    <w:p w:rsidR="00984ABA" w:rsidRPr="00984ABA" w:rsidRDefault="00984ABA" w:rsidP="00984A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ABA" w:rsidRDefault="00984ABA" w:rsidP="00984A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32"/>
        <w:jc w:val="both"/>
      </w:pPr>
      <w:r w:rsidRPr="00984ABA">
        <w:t>The algorithm depends a lot on the weather stat</w:t>
      </w:r>
      <w:r w:rsidR="00EC5AD1">
        <w:t>us (sunny, cloudy) of that day and t</w:t>
      </w:r>
      <w:r w:rsidRPr="00984ABA">
        <w:t>he images are needed to be converted into grayscale.</w:t>
      </w:r>
    </w:p>
    <w:p w:rsidR="00984ABA" w:rsidRDefault="00984ABA" w:rsidP="00984AB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432"/>
        <w:jc w:val="both"/>
      </w:pPr>
    </w:p>
    <w:p w:rsidR="00984ABA" w:rsidRDefault="00984ABA" w:rsidP="00984AB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432"/>
        <w:jc w:val="both"/>
      </w:pPr>
    </w:p>
    <w:p w:rsidR="00984ABA" w:rsidRDefault="000445E9" w:rsidP="009441E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0"/>
        <w:jc w:val="both"/>
        <w:rPr>
          <w:b/>
          <w:sz w:val="28"/>
          <w:szCs w:val="28"/>
        </w:rPr>
      </w:pPr>
      <w:r w:rsidRPr="000445E9">
        <w:rPr>
          <w:b/>
          <w:sz w:val="28"/>
          <w:szCs w:val="28"/>
        </w:rPr>
        <w:lastRenderedPageBreak/>
        <w:t>4 Proposed Solution</w:t>
      </w:r>
    </w:p>
    <w:p w:rsidR="00FE1C76" w:rsidRDefault="00FE1C76" w:rsidP="00984AB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432"/>
        <w:jc w:val="both"/>
        <w:rPr>
          <w:b/>
          <w:sz w:val="28"/>
          <w:szCs w:val="28"/>
        </w:rPr>
      </w:pPr>
    </w:p>
    <w:p w:rsidR="00984292" w:rsidRPr="00984292" w:rsidRDefault="00EC5AD1" w:rsidP="0098429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sz w:val="28"/>
          <w:szCs w:val="28"/>
        </w:rPr>
      </w:pPr>
      <w:r>
        <w:rPr>
          <w:sz w:val="28"/>
          <w:szCs w:val="28"/>
        </w:rPr>
        <w:t>Alternative</w:t>
      </w:r>
      <w:r w:rsidR="00984292" w:rsidRPr="00984292">
        <w:rPr>
          <w:sz w:val="28"/>
          <w:szCs w:val="28"/>
        </w:rPr>
        <w:t xml:space="preserve"> Solutions</w:t>
      </w:r>
      <w:r w:rsidR="00984292">
        <w:rPr>
          <w:sz w:val="28"/>
          <w:szCs w:val="28"/>
        </w:rPr>
        <w:t>:</w:t>
      </w:r>
    </w:p>
    <w:p w:rsidR="00984292" w:rsidRPr="00984292" w:rsidRDefault="00984292" w:rsidP="00984AB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432"/>
        <w:jc w:val="both"/>
      </w:pPr>
    </w:p>
    <w:p w:rsidR="000445E9" w:rsidRPr="000445E9" w:rsidRDefault="00440202" w:rsidP="000445E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720"/>
        <w:jc w:val="both"/>
      </w:pPr>
      <w:r w:rsidRPr="00440202">
        <w:t>Using image processing without any learning algorithm</w:t>
      </w:r>
      <w:r>
        <w:t>.</w:t>
      </w:r>
      <w:r w:rsidRPr="00440202">
        <w:t xml:space="preserve"> </w:t>
      </w:r>
      <w:hyperlink r:id="rId12" w:history="1">
        <w:r w:rsidRPr="000445E9">
          <w:rPr>
            <w:rStyle w:val="Hyperlink"/>
            <w:b/>
            <w:vertAlign w:val="superscript"/>
          </w:rPr>
          <w:t>[1]</w:t>
        </w:r>
      </w:hyperlink>
    </w:p>
    <w:p w:rsidR="000445E9" w:rsidRPr="000445E9" w:rsidRDefault="00440202" w:rsidP="000445E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720"/>
        <w:jc w:val="both"/>
      </w:pPr>
      <w:r w:rsidRPr="00440202">
        <w:t xml:space="preserve">Using edge detection </w:t>
      </w:r>
      <w:r>
        <w:t>technique on grayscale image</w:t>
      </w:r>
      <w:r w:rsidRPr="00440202">
        <w:t xml:space="preserve"> and match with </w:t>
      </w:r>
      <w:r>
        <w:t xml:space="preserve">weed </w:t>
      </w:r>
      <w:r w:rsidRPr="00440202">
        <w:t>frequency range</w:t>
      </w:r>
      <w:r>
        <w:t xml:space="preserve">. </w:t>
      </w:r>
      <w:hyperlink r:id="rId13" w:history="1">
        <w:r w:rsidRPr="000445E9">
          <w:rPr>
            <w:rStyle w:val="Hyperlink"/>
            <w:b/>
            <w:vertAlign w:val="superscript"/>
          </w:rPr>
          <w:t>[3]</w:t>
        </w:r>
      </w:hyperlink>
    </w:p>
    <w:p w:rsidR="000445E9" w:rsidRDefault="00440202" w:rsidP="000445E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720"/>
        <w:jc w:val="both"/>
      </w:pPr>
      <w:r w:rsidRPr="00440202">
        <w:t>Train a model to detect grey scale image with large weed image data set</w:t>
      </w:r>
      <w:r>
        <w:t xml:space="preserve">. </w:t>
      </w:r>
      <w:hyperlink r:id="rId14" w:history="1">
        <w:r w:rsidRPr="00440202">
          <w:rPr>
            <w:rStyle w:val="Hyperlink"/>
            <w:b/>
            <w:vertAlign w:val="superscript"/>
          </w:rPr>
          <w:t>[5]</w:t>
        </w:r>
      </w:hyperlink>
    </w:p>
    <w:p w:rsidR="000445E9" w:rsidRPr="00440202" w:rsidRDefault="00440202" w:rsidP="000445E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720"/>
        <w:jc w:val="both"/>
        <w:rPr>
          <w:sz w:val="28"/>
          <w:szCs w:val="28"/>
        </w:rPr>
      </w:pPr>
      <w:r w:rsidRPr="00440202">
        <w:t>Use tensorflow object detection algorithms To train images of different kinds of plants and predict weed</w:t>
      </w:r>
      <w:r>
        <w:t xml:space="preserve">. </w:t>
      </w:r>
      <w:hyperlink r:id="rId15" w:history="1">
        <w:r w:rsidRPr="00440202">
          <w:rPr>
            <w:rStyle w:val="Hyperlink"/>
            <w:b/>
            <w:vertAlign w:val="superscript"/>
          </w:rPr>
          <w:t>[6]</w:t>
        </w:r>
      </w:hyperlink>
    </w:p>
    <w:p w:rsidR="00FE1C76" w:rsidRDefault="00FE1C76" w:rsidP="000445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sz w:val="28"/>
          <w:szCs w:val="28"/>
        </w:rPr>
      </w:pPr>
    </w:p>
    <w:p w:rsidR="00BD16C6" w:rsidRDefault="00BD16C6" w:rsidP="000445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sz w:val="28"/>
          <w:szCs w:val="28"/>
        </w:rPr>
      </w:pPr>
      <w:r>
        <w:rPr>
          <w:sz w:val="28"/>
          <w:szCs w:val="28"/>
        </w:rPr>
        <w:t>Recommended Solution:</w:t>
      </w:r>
    </w:p>
    <w:p w:rsidR="00FE1C76" w:rsidRDefault="00FE1C76" w:rsidP="000445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sz w:val="28"/>
          <w:szCs w:val="28"/>
        </w:rPr>
      </w:pPr>
    </w:p>
    <w:p w:rsidR="000445E9" w:rsidRDefault="00F119F2" w:rsidP="000445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</w:pPr>
      <w:r>
        <w:t>Using TensorF</w:t>
      </w:r>
      <w:r w:rsidRPr="00F119F2">
        <w:t xml:space="preserve">low object detection to create a machine learning model that can identify all kinds of plants in general and a set of </w:t>
      </w:r>
      <w:r>
        <w:t>“</w:t>
      </w:r>
      <w:r w:rsidRPr="00F119F2">
        <w:rPr>
          <w:i/>
        </w:rPr>
        <w:t>target plant</w:t>
      </w:r>
      <w:r>
        <w:t>”</w:t>
      </w:r>
      <w:r w:rsidRPr="00F119F2">
        <w:t xml:space="preserve"> specifically. In this way a test image will give result target plants identified as both specific plant</w:t>
      </w:r>
      <w:r>
        <w:t xml:space="preserve"> with</w:t>
      </w:r>
      <w:r w:rsidRPr="00F119F2">
        <w:t xml:space="preserve"> name and generalized plant an</w:t>
      </w:r>
      <w:r>
        <w:t>d all other plants will only be</w:t>
      </w:r>
      <w:r w:rsidRPr="00F119F2">
        <w:t xml:space="preserve"> identified as generalized </w:t>
      </w:r>
      <w:r>
        <w:t>“</w:t>
      </w:r>
      <w:r w:rsidRPr="00F119F2">
        <w:rPr>
          <w:i/>
        </w:rPr>
        <w:t>plants</w:t>
      </w:r>
      <w:r>
        <w:t>” only. Hence</w:t>
      </w:r>
      <w:r w:rsidRPr="00F119F2">
        <w:t xml:space="preserve"> we will be able to conclude that the generalized plants are not req</w:t>
      </w:r>
      <w:r>
        <w:t xml:space="preserve">uired in the field and can be </w:t>
      </w:r>
      <w:r w:rsidRPr="00F119F2">
        <w:t>tagged as weed for that particular field</w:t>
      </w:r>
      <w:r>
        <w:t>.</w:t>
      </w:r>
    </w:p>
    <w:p w:rsidR="00F119F2" w:rsidRDefault="00F119F2" w:rsidP="000445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</w:pPr>
    </w:p>
    <w:p w:rsidR="00BD16C6" w:rsidRDefault="00BD16C6" w:rsidP="00BD16C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</w:pPr>
      <w:r w:rsidRPr="00BD16C6">
        <w:t>We have considered potato plant as our target plant, so all other plants are considered as weeds.</w:t>
      </w:r>
    </w:p>
    <w:p w:rsidR="001E6A1C" w:rsidRPr="00BD16C6" w:rsidRDefault="001E6A1C" w:rsidP="00BD16C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</w:pPr>
    </w:p>
    <w:p w:rsidR="00BD16C6" w:rsidRPr="00BD16C6" w:rsidRDefault="00BD16C6" w:rsidP="00FE1C7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center"/>
      </w:pPr>
      <w:r w:rsidRPr="00BD16C6">
        <w:rPr>
          <w:noProof/>
        </w:rPr>
        <w:drawing>
          <wp:inline distT="0" distB="0" distL="0" distR="0">
            <wp:extent cx="4633830" cy="2841674"/>
            <wp:effectExtent l="19050" t="0" r="0" b="0"/>
            <wp:docPr id="57" name="Picture 57" descr="800px_COLOURBOX3255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800px_COLOURBOX325530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1556" t="5584" r="13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832" cy="28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6C6" w:rsidRPr="00BD16C6" w:rsidRDefault="00BD16C6" w:rsidP="00BD16C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center"/>
        <w:rPr>
          <w:b/>
        </w:rPr>
      </w:pPr>
      <w:r w:rsidRPr="00BD16C6">
        <w:rPr>
          <w:b/>
        </w:rPr>
        <w:t>Figure 1</w:t>
      </w:r>
    </w:p>
    <w:p w:rsidR="00BD16C6" w:rsidRPr="00BD16C6" w:rsidRDefault="00BD16C6" w:rsidP="00BD16C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b/>
        </w:rPr>
      </w:pPr>
    </w:p>
    <w:p w:rsidR="00BD16C6" w:rsidRPr="00BD16C6" w:rsidRDefault="00BD16C6" w:rsidP="00BD16C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b/>
        </w:rPr>
      </w:pPr>
    </w:p>
    <w:p w:rsidR="000445E9" w:rsidRDefault="00BD16C6" w:rsidP="000445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</w:pPr>
      <w:r w:rsidRPr="00BD16C6">
        <w:t>From the above demo, we can see that pictures of potato plants</w:t>
      </w:r>
      <w:r w:rsidR="00984292">
        <w:t xml:space="preserve"> </w:t>
      </w:r>
      <w:r w:rsidRPr="00BD16C6">
        <w:t>(Figure 1</w:t>
      </w:r>
      <w:r w:rsidR="00FE1C76">
        <w:t>)</w:t>
      </w:r>
      <w:r w:rsidRPr="00BD16C6">
        <w:t xml:space="preserve"> </w:t>
      </w:r>
      <w:r w:rsidR="00FE1C76">
        <w:t>is</w:t>
      </w:r>
      <w:r w:rsidRPr="00BD16C6">
        <w:t xml:space="preserve"> detected as “</w:t>
      </w:r>
      <w:r w:rsidRPr="00BD16C6">
        <w:rPr>
          <w:b/>
        </w:rPr>
        <w:t>potato plants</w:t>
      </w:r>
      <w:r w:rsidR="00FE1C76">
        <w:t>”.</w:t>
      </w:r>
    </w:p>
    <w:p w:rsidR="00BD16C6" w:rsidRDefault="00BD16C6" w:rsidP="000445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</w:pPr>
    </w:p>
    <w:p w:rsidR="00BD16C6" w:rsidRDefault="008D60B8" w:rsidP="000445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b/>
          <w:sz w:val="28"/>
          <w:szCs w:val="28"/>
        </w:rPr>
      </w:pPr>
      <w:r w:rsidRPr="008D60B8">
        <w:rPr>
          <w:b/>
          <w:sz w:val="28"/>
          <w:szCs w:val="28"/>
        </w:rPr>
        <w:lastRenderedPageBreak/>
        <w:t>5 Project Benefits</w:t>
      </w:r>
    </w:p>
    <w:p w:rsidR="008D60B8" w:rsidRDefault="008D60B8" w:rsidP="000445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b/>
          <w:sz w:val="28"/>
          <w:szCs w:val="28"/>
        </w:rPr>
      </w:pPr>
    </w:p>
    <w:p w:rsidR="008D60B8" w:rsidRPr="008D60B8" w:rsidRDefault="008D60B8" w:rsidP="008D60B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</w:pPr>
      <w:r w:rsidRPr="008D60B8">
        <w:t>In a larger picture, it can be used widely in agricultural projects to remove the weeds from the field using a robot. With current technology scenario, such a robot has not yet been prepared that will detect and remove the weeds without human intervention. But if ou</w:t>
      </w:r>
      <w:r w:rsidR="00C43A7E">
        <w:t>r</w:t>
      </w:r>
      <w:r w:rsidRPr="008D60B8">
        <w:t xml:space="preserve"> project is treated as an add-on over an existing robot, then the robot can detect and pluck the weeds without human intervention. Thus, it will have a great value in the market.</w:t>
      </w:r>
    </w:p>
    <w:p w:rsidR="008D60B8" w:rsidRDefault="008D60B8" w:rsidP="000445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</w:pPr>
    </w:p>
    <w:p w:rsidR="009B0E4D" w:rsidRDefault="009B0E4D" w:rsidP="000445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</w:pPr>
    </w:p>
    <w:p w:rsidR="009B0E4D" w:rsidRDefault="009B0E4D" w:rsidP="000445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b/>
          <w:sz w:val="28"/>
          <w:szCs w:val="28"/>
        </w:rPr>
      </w:pPr>
      <w:r w:rsidRPr="009B0E4D">
        <w:rPr>
          <w:b/>
          <w:sz w:val="28"/>
          <w:szCs w:val="28"/>
        </w:rPr>
        <w:t>6 Conclusion</w:t>
      </w:r>
    </w:p>
    <w:p w:rsidR="009B0E4D" w:rsidRDefault="009B0E4D" w:rsidP="000445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b/>
          <w:sz w:val="28"/>
          <w:szCs w:val="28"/>
        </w:rPr>
      </w:pPr>
    </w:p>
    <w:p w:rsidR="009B0E4D" w:rsidRPr="009B0E4D" w:rsidRDefault="006E6928" w:rsidP="009B0E4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</w:pPr>
      <w:r>
        <w:t>In this project, we are going detect</w:t>
      </w:r>
      <w:r w:rsidR="009B0E4D" w:rsidRPr="009B0E4D">
        <w:t xml:space="preserve"> the weed in an image by using Machine Learning via Computer Vision</w:t>
      </w:r>
      <w:r w:rsidR="009B0E4D">
        <w:t xml:space="preserve">. We </w:t>
      </w:r>
      <w:r>
        <w:t>are going to use</w:t>
      </w:r>
      <w:r w:rsidR="009B0E4D">
        <w:t xml:space="preserve"> object detection </w:t>
      </w:r>
      <w:r w:rsidR="009B0E4D" w:rsidRPr="009B0E4D">
        <w:t xml:space="preserve">module of TensorFlow. If the image has the target plant then it gets labeled </w:t>
      </w:r>
      <w:r>
        <w:t>as target plant</w:t>
      </w:r>
      <w:r w:rsidR="009B0E4D" w:rsidRPr="009B0E4D">
        <w:t>, otherwise it just gets labeled as “</w:t>
      </w:r>
      <w:r w:rsidR="009B0E4D" w:rsidRPr="009B0E4D">
        <w:rPr>
          <w:i/>
        </w:rPr>
        <w:t>plant</w:t>
      </w:r>
      <w:r w:rsidR="009B0E4D" w:rsidRPr="009B0E4D">
        <w:t xml:space="preserve">”. </w:t>
      </w:r>
    </w:p>
    <w:p w:rsidR="009B0E4D" w:rsidRDefault="009B0E4D" w:rsidP="000445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</w:pPr>
    </w:p>
    <w:p w:rsidR="00984292" w:rsidRDefault="00984292" w:rsidP="000445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b/>
          <w:sz w:val="28"/>
          <w:szCs w:val="28"/>
        </w:rPr>
      </w:pPr>
    </w:p>
    <w:p w:rsidR="009B0E4D" w:rsidRDefault="009B0E4D" w:rsidP="000445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b/>
          <w:sz w:val="28"/>
          <w:szCs w:val="28"/>
        </w:rPr>
      </w:pPr>
      <w:r w:rsidRPr="009B0E4D">
        <w:rPr>
          <w:b/>
          <w:sz w:val="28"/>
          <w:szCs w:val="28"/>
        </w:rPr>
        <w:t>7 Reference</w:t>
      </w:r>
      <w:r>
        <w:rPr>
          <w:b/>
          <w:sz w:val="28"/>
          <w:szCs w:val="28"/>
        </w:rPr>
        <w:t>s</w:t>
      </w:r>
    </w:p>
    <w:p w:rsidR="009B0E4D" w:rsidRDefault="009B0E4D" w:rsidP="000445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b/>
          <w:sz w:val="28"/>
          <w:szCs w:val="28"/>
        </w:rPr>
      </w:pPr>
    </w:p>
    <w:p w:rsidR="009B0E4D" w:rsidRDefault="00335596" w:rsidP="009B0E4D">
      <w:pPr>
        <w:pStyle w:val="ListParagraph"/>
        <w:numPr>
          <w:ilvl w:val="0"/>
          <w:numId w:val="11"/>
        </w:numPr>
      </w:pPr>
      <w:hyperlink r:id="rId17" w:history="1">
        <w:r w:rsidR="009B0E4D" w:rsidRPr="00B63F39">
          <w:rPr>
            <w:rStyle w:val="Hyperlink"/>
          </w:rPr>
          <w:t>Machine vision system for weed detection using image filtering in vegetable crops.</w:t>
        </w:r>
      </w:hyperlink>
      <w:r w:rsidR="009B0E4D">
        <w:t xml:space="preserve">  </w:t>
      </w:r>
      <w:hyperlink r:id="rId18" w:history="1">
        <w:r w:rsidR="009B0E4D" w:rsidRPr="009B0E4D">
          <w:rPr>
            <w:rStyle w:val="Hyperlink"/>
            <w:vertAlign w:val="superscript"/>
          </w:rPr>
          <w:t>[1]</w:t>
        </w:r>
      </w:hyperlink>
    </w:p>
    <w:p w:rsidR="009B0E4D" w:rsidRPr="00DF68B6" w:rsidRDefault="009B0E4D" w:rsidP="009B0E4D"/>
    <w:p w:rsidR="009B0E4D" w:rsidRDefault="00335596" w:rsidP="009B0E4D">
      <w:pPr>
        <w:pStyle w:val="ListParagraph"/>
        <w:numPr>
          <w:ilvl w:val="0"/>
          <w:numId w:val="11"/>
        </w:numPr>
      </w:pPr>
      <w:hyperlink r:id="rId19" w:history="1">
        <w:r w:rsidR="009B0E4D" w:rsidRPr="00B63F39">
          <w:rPr>
            <w:rStyle w:val="Hyperlink"/>
          </w:rPr>
          <w:t>Digital image processing techniques for detecting, quantifying and classifying plant diseases</w:t>
        </w:r>
      </w:hyperlink>
      <w:r w:rsidR="009B0E4D">
        <w:t xml:space="preserve">.  </w:t>
      </w:r>
      <w:hyperlink r:id="rId20" w:history="1">
        <w:r w:rsidR="009B0E4D" w:rsidRPr="009B0E4D">
          <w:rPr>
            <w:rStyle w:val="Hyperlink"/>
            <w:vertAlign w:val="superscript"/>
          </w:rPr>
          <w:t>[2]</w:t>
        </w:r>
      </w:hyperlink>
    </w:p>
    <w:p w:rsidR="009B0E4D" w:rsidRDefault="009B0E4D" w:rsidP="009B0E4D"/>
    <w:p w:rsidR="009B0E4D" w:rsidRDefault="00335596" w:rsidP="009B0E4D">
      <w:pPr>
        <w:pStyle w:val="ListParagraph"/>
        <w:numPr>
          <w:ilvl w:val="0"/>
          <w:numId w:val="11"/>
        </w:numPr>
      </w:pPr>
      <w:hyperlink r:id="rId21" w:history="1">
        <w:r w:rsidR="009B0E4D" w:rsidRPr="00B63F39">
          <w:rPr>
            <w:rStyle w:val="Hyperlink"/>
          </w:rPr>
          <w:t>Weed detection using image processing.</w:t>
        </w:r>
      </w:hyperlink>
      <w:r w:rsidR="009B0E4D">
        <w:t xml:space="preserve"> </w:t>
      </w:r>
      <w:hyperlink r:id="rId22" w:history="1">
        <w:r w:rsidR="009B0E4D" w:rsidRPr="009B0E4D">
          <w:rPr>
            <w:rStyle w:val="Hyperlink"/>
            <w:vertAlign w:val="superscript"/>
          </w:rPr>
          <w:t>[3]</w:t>
        </w:r>
      </w:hyperlink>
    </w:p>
    <w:p w:rsidR="009B0E4D" w:rsidRDefault="009B0E4D" w:rsidP="009B0E4D"/>
    <w:p w:rsidR="009B0E4D" w:rsidRDefault="00335596" w:rsidP="009B0E4D">
      <w:pPr>
        <w:pStyle w:val="ListParagraph"/>
        <w:numPr>
          <w:ilvl w:val="0"/>
          <w:numId w:val="11"/>
        </w:numPr>
      </w:pPr>
      <w:hyperlink r:id="rId23" w:history="1">
        <w:r w:rsidR="009B0E4D" w:rsidRPr="00B63F39">
          <w:rPr>
            <w:rStyle w:val="Hyperlink"/>
          </w:rPr>
          <w:t>Weed detection using image processing under different illumination for site-specific areas spraying</w:t>
        </w:r>
      </w:hyperlink>
      <w:r w:rsidR="009B0E4D">
        <w:t xml:space="preserve">. </w:t>
      </w:r>
      <w:hyperlink r:id="rId24" w:history="1">
        <w:r w:rsidR="009B0E4D" w:rsidRPr="009B0E4D">
          <w:rPr>
            <w:rStyle w:val="Hyperlink"/>
            <w:vertAlign w:val="superscript"/>
          </w:rPr>
          <w:t>[5]</w:t>
        </w:r>
      </w:hyperlink>
    </w:p>
    <w:p w:rsidR="009B0E4D" w:rsidRDefault="009B0E4D" w:rsidP="009B0E4D"/>
    <w:p w:rsidR="009B0E4D" w:rsidRPr="00B63F39" w:rsidRDefault="00335596" w:rsidP="009B0E4D">
      <w:pPr>
        <w:pStyle w:val="ListParagraph"/>
        <w:numPr>
          <w:ilvl w:val="0"/>
          <w:numId w:val="11"/>
        </w:numPr>
        <w:rPr>
          <w:bCs/>
          <w:iCs/>
        </w:rPr>
      </w:pPr>
      <w:hyperlink r:id="rId25" w:history="1">
        <w:r w:rsidR="009B0E4D" w:rsidRPr="00B63F39">
          <w:rPr>
            <w:rStyle w:val="Hyperlink"/>
            <w:bCs/>
            <w:iCs/>
          </w:rPr>
          <w:t>Objects Talk - Object detection and Pattern Tracking using TensorFlow</w:t>
        </w:r>
        <w:r w:rsidR="009B0E4D" w:rsidRPr="00596EF5">
          <w:rPr>
            <w:rStyle w:val="Hyperlink"/>
            <w:bCs/>
            <w:iCs/>
          </w:rPr>
          <w:t xml:space="preserve"> .</w:t>
        </w:r>
      </w:hyperlink>
      <w:r w:rsidR="009B0E4D">
        <w:t xml:space="preserve">  </w:t>
      </w:r>
      <w:hyperlink r:id="rId26" w:history="1">
        <w:r w:rsidR="009B0E4D" w:rsidRPr="009B0E4D">
          <w:rPr>
            <w:rStyle w:val="Hyperlink"/>
            <w:vertAlign w:val="superscript"/>
          </w:rPr>
          <w:t>[6]</w:t>
        </w:r>
      </w:hyperlink>
    </w:p>
    <w:p w:rsidR="009B0E4D" w:rsidRPr="009B0E4D" w:rsidRDefault="009B0E4D" w:rsidP="009B0E4D">
      <w:pPr>
        <w:rPr>
          <w:bCs/>
          <w:iCs/>
        </w:rPr>
      </w:pPr>
      <w:r>
        <w:rPr>
          <w:bCs/>
          <w:iCs/>
        </w:rPr>
        <w:t xml:space="preserve"> </w:t>
      </w:r>
    </w:p>
    <w:p w:rsidR="009B0E4D" w:rsidRPr="00DF68B6" w:rsidRDefault="00335596" w:rsidP="009B0E4D">
      <w:pPr>
        <w:pStyle w:val="ListParagraph"/>
        <w:numPr>
          <w:ilvl w:val="0"/>
          <w:numId w:val="11"/>
        </w:numPr>
      </w:pPr>
      <w:hyperlink r:id="rId27" w:history="1">
        <w:r w:rsidR="009B0E4D" w:rsidRPr="00B63F39">
          <w:rPr>
            <w:rStyle w:val="Hyperlink"/>
          </w:rPr>
          <w:t>Training Custom object detector</w:t>
        </w:r>
      </w:hyperlink>
      <w:r w:rsidR="009B0E4D">
        <w:t xml:space="preserve"> </w:t>
      </w:r>
      <w:hyperlink r:id="rId28" w:history="1">
        <w:r w:rsidR="009B0E4D" w:rsidRPr="00D610F4">
          <w:rPr>
            <w:rStyle w:val="Hyperlink"/>
            <w:vertAlign w:val="superscript"/>
          </w:rPr>
          <w:t>[7]</w:t>
        </w:r>
      </w:hyperlink>
    </w:p>
    <w:p w:rsidR="009B0E4D" w:rsidRDefault="009B0E4D" w:rsidP="000445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b/>
          <w:sz w:val="28"/>
          <w:szCs w:val="28"/>
        </w:rPr>
      </w:pPr>
    </w:p>
    <w:p w:rsidR="009B0E4D" w:rsidRPr="009B0E4D" w:rsidRDefault="009B0E4D" w:rsidP="000445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b/>
          <w:sz w:val="28"/>
          <w:szCs w:val="28"/>
        </w:rPr>
      </w:pPr>
    </w:p>
    <w:sectPr w:rsidR="009B0E4D" w:rsidRPr="009B0E4D" w:rsidSect="00142176">
      <w:headerReference w:type="default" r:id="rId29"/>
      <w:footerReference w:type="default" r:id="rId3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6D5" w:rsidRDefault="003B06D5">
      <w:pPr>
        <w:spacing w:after="0" w:line="240" w:lineRule="auto"/>
      </w:pPr>
      <w:r>
        <w:separator/>
      </w:r>
    </w:p>
  </w:endnote>
  <w:endnote w:type="continuationSeparator" w:id="1">
    <w:p w:rsidR="003B06D5" w:rsidRDefault="003B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C31" w:rsidRDefault="00996C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tbl>
    <w:tblPr>
      <w:tblStyle w:val="a"/>
      <w:tblW w:w="9576" w:type="dxa"/>
      <w:tblInd w:w="-115" w:type="dxa"/>
      <w:tblLayout w:type="fixed"/>
      <w:tblLook w:val="0400"/>
    </w:tblPr>
    <w:tblGrid>
      <w:gridCol w:w="4788"/>
      <w:gridCol w:w="4788"/>
    </w:tblGrid>
    <w:tr w:rsidR="00996C31">
      <w:trPr>
        <w:trHeight w:val="260"/>
      </w:trPr>
      <w:tc>
        <w:tcPr>
          <w:tcW w:w="4788" w:type="dxa"/>
        </w:tcPr>
        <w:p w:rsidR="00996C31" w:rsidRDefault="00AC5845" w:rsidP="00A102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76" w:lineRule="auto"/>
            <w:ind w:left="115"/>
          </w:pPr>
          <w:r>
            <w:rPr>
              <w:color w:val="000000"/>
              <w:sz w:val="20"/>
              <w:szCs w:val="20"/>
            </w:rPr>
            <w:t>T</w:t>
          </w:r>
          <w:r w:rsidR="00961CB7">
            <w:rPr>
              <w:color w:val="000000"/>
              <w:sz w:val="20"/>
              <w:szCs w:val="20"/>
            </w:rPr>
            <w:t>M</w:t>
          </w:r>
          <w:r>
            <w:rPr>
              <w:color w:val="000000"/>
              <w:sz w:val="20"/>
              <w:szCs w:val="20"/>
            </w:rPr>
            <w:t>SL/CSE</w:t>
          </w:r>
          <w:r w:rsidR="007D3FB2">
            <w:rPr>
              <w:color w:val="000000"/>
              <w:sz w:val="20"/>
              <w:szCs w:val="20"/>
            </w:rPr>
            <w:t>/</w:t>
          </w:r>
          <w:r w:rsidR="00961CB7">
            <w:rPr>
              <w:color w:val="000000"/>
              <w:sz w:val="20"/>
              <w:szCs w:val="20"/>
            </w:rPr>
            <w:t>Synopsis</w:t>
          </w:r>
          <w:r w:rsidR="00A102EA">
            <w:rPr>
              <w:color w:val="000000"/>
              <w:sz w:val="20"/>
              <w:szCs w:val="20"/>
            </w:rPr>
            <w:t>/</w:t>
          </w:r>
          <w:r w:rsidR="00961CB7">
            <w:rPr>
              <w:color w:val="000000"/>
              <w:sz w:val="20"/>
              <w:szCs w:val="20"/>
            </w:rPr>
            <w:t>v2.1</w:t>
          </w:r>
        </w:p>
      </w:tc>
      <w:tc>
        <w:tcPr>
          <w:tcW w:w="4788" w:type="dxa"/>
        </w:tcPr>
        <w:p w:rsidR="00996C31" w:rsidRPr="007D3FB2" w:rsidRDefault="003355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76" w:lineRule="auto"/>
            <w:jc w:val="right"/>
            <w:rPr>
              <w:sz w:val="20"/>
              <w:szCs w:val="20"/>
            </w:rPr>
          </w:pPr>
          <w:r w:rsidRPr="007D3FB2">
            <w:rPr>
              <w:color w:val="000000"/>
              <w:sz w:val="20"/>
              <w:szCs w:val="20"/>
            </w:rPr>
            <w:fldChar w:fldCharType="begin"/>
          </w:r>
          <w:r w:rsidR="00AC5845" w:rsidRPr="007D3FB2">
            <w:rPr>
              <w:color w:val="000000"/>
              <w:sz w:val="20"/>
              <w:szCs w:val="20"/>
            </w:rPr>
            <w:instrText>PAGE</w:instrText>
          </w:r>
          <w:r w:rsidRPr="007D3FB2">
            <w:rPr>
              <w:color w:val="000000"/>
              <w:sz w:val="20"/>
              <w:szCs w:val="20"/>
            </w:rPr>
            <w:fldChar w:fldCharType="separate"/>
          </w:r>
          <w:r w:rsidR="00C43A7E">
            <w:rPr>
              <w:noProof/>
              <w:color w:val="000000"/>
              <w:sz w:val="20"/>
              <w:szCs w:val="20"/>
            </w:rPr>
            <w:t>4</w:t>
          </w:r>
          <w:r w:rsidRPr="007D3FB2">
            <w:rPr>
              <w:color w:val="000000"/>
              <w:sz w:val="20"/>
              <w:szCs w:val="20"/>
            </w:rPr>
            <w:fldChar w:fldCharType="end"/>
          </w:r>
        </w:p>
      </w:tc>
    </w:tr>
  </w:tbl>
  <w:p w:rsidR="00996C31" w:rsidRDefault="00996C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6D5" w:rsidRDefault="003B06D5">
      <w:pPr>
        <w:spacing w:after="0" w:line="240" w:lineRule="auto"/>
      </w:pPr>
      <w:r>
        <w:separator/>
      </w:r>
    </w:p>
  </w:footnote>
  <w:footnote w:type="continuationSeparator" w:id="1">
    <w:p w:rsidR="003B06D5" w:rsidRDefault="003B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CB7" w:rsidRDefault="00961CB7">
    <w:pPr>
      <w:pStyle w:val="Header"/>
    </w:pPr>
  </w:p>
  <w:p w:rsidR="00031D50" w:rsidRDefault="00031D50">
    <w:pPr>
      <w:pStyle w:val="Header"/>
    </w:pPr>
  </w:p>
  <w:p w:rsidR="00031D50" w:rsidRDefault="00681A83" w:rsidP="00031D50">
    <w:pPr>
      <w:pStyle w:val="Header"/>
      <w:jc w:val="center"/>
    </w:pPr>
    <w:r>
      <w:t>Weed Detection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92DD2"/>
    <w:multiLevelType w:val="multilevel"/>
    <w:tmpl w:val="1D7447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B7B10BB"/>
    <w:multiLevelType w:val="hybridMultilevel"/>
    <w:tmpl w:val="024EA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D3FDD"/>
    <w:multiLevelType w:val="hybridMultilevel"/>
    <w:tmpl w:val="0BBA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76A8A"/>
    <w:multiLevelType w:val="hybridMultilevel"/>
    <w:tmpl w:val="024EA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A65BB"/>
    <w:multiLevelType w:val="multilevel"/>
    <w:tmpl w:val="FE4077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33F44B0C"/>
    <w:multiLevelType w:val="hybridMultilevel"/>
    <w:tmpl w:val="F986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91516"/>
    <w:multiLevelType w:val="hybridMultilevel"/>
    <w:tmpl w:val="28301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7C13EA"/>
    <w:multiLevelType w:val="hybridMultilevel"/>
    <w:tmpl w:val="4160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1F3F87"/>
    <w:multiLevelType w:val="hybridMultilevel"/>
    <w:tmpl w:val="9DB0EE4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4E6A02C4"/>
    <w:multiLevelType w:val="hybridMultilevel"/>
    <w:tmpl w:val="72C2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506AD4"/>
    <w:multiLevelType w:val="hybridMultilevel"/>
    <w:tmpl w:val="8ECE0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3350D2"/>
    <w:multiLevelType w:val="multilevel"/>
    <w:tmpl w:val="8D06990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10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1A83"/>
    <w:rsid w:val="00031D50"/>
    <w:rsid w:val="000445E9"/>
    <w:rsid w:val="00112AE7"/>
    <w:rsid w:val="00142176"/>
    <w:rsid w:val="00174967"/>
    <w:rsid w:val="001E6A1C"/>
    <w:rsid w:val="002B1594"/>
    <w:rsid w:val="00335596"/>
    <w:rsid w:val="003B06D5"/>
    <w:rsid w:val="004312F1"/>
    <w:rsid w:val="00440202"/>
    <w:rsid w:val="004B4278"/>
    <w:rsid w:val="004D0CCA"/>
    <w:rsid w:val="004F02C8"/>
    <w:rsid w:val="00634034"/>
    <w:rsid w:val="00681A83"/>
    <w:rsid w:val="006B30D5"/>
    <w:rsid w:val="006E6928"/>
    <w:rsid w:val="007262D0"/>
    <w:rsid w:val="00756F50"/>
    <w:rsid w:val="007D3FB2"/>
    <w:rsid w:val="008D60B8"/>
    <w:rsid w:val="008F6B56"/>
    <w:rsid w:val="009441E8"/>
    <w:rsid w:val="00961CB7"/>
    <w:rsid w:val="00984292"/>
    <w:rsid w:val="00984ABA"/>
    <w:rsid w:val="00996C31"/>
    <w:rsid w:val="009B0E4D"/>
    <w:rsid w:val="00A102EA"/>
    <w:rsid w:val="00AC5845"/>
    <w:rsid w:val="00B42748"/>
    <w:rsid w:val="00B9664E"/>
    <w:rsid w:val="00BD16C6"/>
    <w:rsid w:val="00C43A7E"/>
    <w:rsid w:val="00C50D06"/>
    <w:rsid w:val="00D610F4"/>
    <w:rsid w:val="00D826D1"/>
    <w:rsid w:val="00EC5AD1"/>
    <w:rsid w:val="00EF235E"/>
    <w:rsid w:val="00F04352"/>
    <w:rsid w:val="00F119F2"/>
    <w:rsid w:val="00F368A2"/>
    <w:rsid w:val="00FE1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2176"/>
  </w:style>
  <w:style w:type="paragraph" w:styleId="Heading1">
    <w:name w:val="heading 1"/>
    <w:basedOn w:val="Normal"/>
    <w:next w:val="Normal"/>
    <w:rsid w:val="00142176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rsid w:val="00142176"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rsid w:val="00142176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rsid w:val="00142176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rsid w:val="00142176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rsid w:val="00142176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42176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rsid w:val="001421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421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FB2"/>
  </w:style>
  <w:style w:type="paragraph" w:styleId="Footer">
    <w:name w:val="footer"/>
    <w:basedOn w:val="Normal"/>
    <w:link w:val="FooterChar"/>
    <w:uiPriority w:val="99"/>
    <w:unhideWhenUsed/>
    <w:rsid w:val="007D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FB2"/>
  </w:style>
  <w:style w:type="paragraph" w:styleId="BalloonText">
    <w:name w:val="Balloon Text"/>
    <w:basedOn w:val="Normal"/>
    <w:link w:val="BalloonTextChar"/>
    <w:uiPriority w:val="99"/>
    <w:semiHidden/>
    <w:unhideWhenUsed/>
    <w:rsid w:val="00961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C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4AB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4A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lo.org.co/scielo.php?script=sci_arttext&amp;pid=S0120-62302016000300124" TargetMode="External"/><Relationship Id="rId13" Type="http://schemas.openxmlformats.org/officeDocument/2006/relationships/hyperlink" Target="https://www.irjet.net/archives/V3/i3/IRJET-V3I3260.pdf" TargetMode="External"/><Relationship Id="rId18" Type="http://schemas.openxmlformats.org/officeDocument/2006/relationships/hyperlink" Target="http://www.scielo.org.co/scielo.php?script=sci_arttext&amp;pid=S0120-62302016000300124" TargetMode="External"/><Relationship Id="rId26" Type="http://schemas.openxmlformats.org/officeDocument/2006/relationships/hyperlink" Target="https://ieeexplore.ieee.org/abstract/document/847333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rjet.net/archives/V3/i3/IRJET-V3I3260.pdf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scielo.org.co/scielo.php?script=sci_arttext&amp;pid=S0120-62302016000300124" TargetMode="External"/><Relationship Id="rId17" Type="http://schemas.openxmlformats.org/officeDocument/2006/relationships/hyperlink" Target="http://www.scielo.org.co/scielo.php?script=sci_arttext&amp;pid=S0120-62302016000300124" TargetMode="External"/><Relationship Id="rId25" Type="http://schemas.openxmlformats.org/officeDocument/2006/relationships/hyperlink" Target="https://ieeexplore.ieee.org/abstract/document/8473331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s://springerplus.springeropen.com/articles/10.1186/2193-1801-2-660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ncedirect.com/science/article/pii/S0168169915003981" TargetMode="External"/><Relationship Id="rId24" Type="http://schemas.openxmlformats.org/officeDocument/2006/relationships/hyperlink" Target="https://www.sciencedirect.com/science/article/pii/S0168169915003981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abstract/document/8473331" TargetMode="External"/><Relationship Id="rId23" Type="http://schemas.openxmlformats.org/officeDocument/2006/relationships/hyperlink" Target="https://www.sciencedirect.com/science/article/pii/S0168169915003981" TargetMode="External"/><Relationship Id="rId28" Type="http://schemas.openxmlformats.org/officeDocument/2006/relationships/hyperlink" Target="https://tensorflow-object-detection-api-tutorial.readthedocs.io/en/latest/training.html" TargetMode="External"/><Relationship Id="rId10" Type="http://schemas.openxmlformats.org/officeDocument/2006/relationships/hyperlink" Target="https://www.irjet.net/archives/V3/i3/IRJET-V3I3260.pdf" TargetMode="External"/><Relationship Id="rId19" Type="http://schemas.openxmlformats.org/officeDocument/2006/relationships/hyperlink" Target="https://springerplus.springeropen.com/articles/10.1186/2193-1801-2-66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pringerplus.springeropen.com/articles/10.1186/2193-1801-2-660" TargetMode="External"/><Relationship Id="rId14" Type="http://schemas.openxmlformats.org/officeDocument/2006/relationships/hyperlink" Target="https://www.sciencedirect.com/science/article/pii/S0168169915003981" TargetMode="External"/><Relationship Id="rId22" Type="http://schemas.openxmlformats.org/officeDocument/2006/relationships/hyperlink" Target="https://www.irjet.net/archives/V3/i3/IRJET-V3I3260.pdf" TargetMode="External"/><Relationship Id="rId27" Type="http://schemas.openxmlformats.org/officeDocument/2006/relationships/hyperlink" Target="https://tensorflow-object-detection-api-tutorial.readthedocs.io/en/latest/training.html" TargetMode="External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space\SynopsisTemplate%20v2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SynopsisTemplate v2.1</Template>
  <TotalTime>189</TotalTime>
  <Pages>4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2020-07-20T07:46:00Z</dcterms:created>
  <dcterms:modified xsi:type="dcterms:W3CDTF">2020-07-21T14:47:00Z</dcterms:modified>
</cp:coreProperties>
</file>